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6F" w:rsidRDefault="00EB4A6F" w:rsidP="00EB4A6F">
      <w:pPr>
        <w:pStyle w:val="a3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EB4A6F" w:rsidRDefault="00EB4A6F" w:rsidP="00EB4A6F">
      <w:pPr>
        <w:pStyle w:val="a3"/>
        <w:rPr>
          <w:rFonts w:ascii="Arial" w:hAnsi="Arial" w:cs="Arial"/>
          <w:sz w:val="24"/>
        </w:rPr>
      </w:pPr>
    </w:p>
    <w:tbl>
      <w:tblPr>
        <w:tblW w:w="8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3683"/>
        <w:gridCol w:w="1271"/>
        <w:gridCol w:w="2182"/>
      </w:tblGrid>
      <w:tr w:rsidR="00EB4A6F" w:rsidTr="00EB4A6F">
        <w:trPr>
          <w:trHeight w:val="397"/>
        </w:trPr>
        <w:tc>
          <w:tcPr>
            <w:tcW w:w="15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B4A6F" w:rsidRDefault="00EB4A6F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项目名</w:t>
            </w:r>
          </w:p>
        </w:tc>
        <w:tc>
          <w:tcPr>
            <w:tcW w:w="36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B4A6F" w:rsidRDefault="00EB4A6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视频中敏感信息识别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B4A6F" w:rsidRDefault="00EB4A6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1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B4A6F" w:rsidRDefault="00EB4A6F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索亚南</w:t>
            </w:r>
          </w:p>
        </w:tc>
      </w:tr>
      <w:tr w:rsidR="00EB4A6F" w:rsidTr="00EB4A6F">
        <w:trPr>
          <w:trHeight w:val="397"/>
        </w:trPr>
        <w:tc>
          <w:tcPr>
            <w:tcW w:w="1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B4A6F" w:rsidRDefault="00EB4A6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71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B4A6F" w:rsidRDefault="00EB4A6F" w:rsidP="00EB4A6F">
            <w:pPr>
              <w:ind w:firstLineChars="1200" w:firstLine="25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第5周8.</w:t>
            </w:r>
            <w:r>
              <w:rPr>
                <w:rFonts w:ascii="宋体" w:hAnsi="宋体" w:hint="eastAsia"/>
              </w:rPr>
              <w:t>15-8.19</w:t>
            </w:r>
          </w:p>
        </w:tc>
      </w:tr>
      <w:tr w:rsidR="00EB4A6F" w:rsidTr="00EB4A6F">
        <w:trPr>
          <w:trHeight w:val="1884"/>
        </w:trPr>
        <w:tc>
          <w:tcPr>
            <w:tcW w:w="1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B4A6F" w:rsidRDefault="00EB4A6F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上周的活动</w:t>
            </w:r>
          </w:p>
        </w:tc>
        <w:tc>
          <w:tcPr>
            <w:tcW w:w="71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B4A6F" w:rsidRDefault="00EB4A6F" w:rsidP="00EA28D8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由于一些失误，之前的一些工作不得不放弃</w:t>
            </w:r>
          </w:p>
        </w:tc>
      </w:tr>
      <w:tr w:rsidR="00EB4A6F" w:rsidTr="00EB4A6F">
        <w:trPr>
          <w:trHeight w:val="1863"/>
        </w:trPr>
        <w:tc>
          <w:tcPr>
            <w:tcW w:w="1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EB4A6F" w:rsidRDefault="00EB4A6F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本周的工作</w:t>
            </w:r>
          </w:p>
        </w:tc>
        <w:tc>
          <w:tcPr>
            <w:tcW w:w="7136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B4A6F" w:rsidRDefault="00EB4A6F" w:rsidP="00E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重新定位了工作的目标，在字符识别上采用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tesseract </w:t>
            </w:r>
            <w:r>
              <w:t>–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光学字符识别程序</w:t>
            </w:r>
          </w:p>
          <w:p w:rsidR="00EB4A6F" w:rsidRDefault="00EB4A6F" w:rsidP="00E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：将一些之前的工作整理，将部分可用的取出来</w:t>
            </w:r>
          </w:p>
          <w:p w:rsidR="00EB4A6F" w:rsidRDefault="00EB4A6F" w:rsidP="00E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：一些主要工作已完成，主程序的编写和部分的测试都已进行</w:t>
            </w:r>
          </w:p>
          <w:p w:rsidR="00EB4A6F" w:rsidRPr="00EB4A6F" w:rsidRDefault="00EB4A6F" w:rsidP="00EB4A6F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：性能问题（由于</w:t>
            </w:r>
            <w:r>
              <w:rPr>
                <w:rFonts w:hint="eastAsia"/>
              </w:rPr>
              <w:t>Tesseract</w:t>
            </w:r>
            <w:r>
              <w:rPr>
                <w:rFonts w:hint="eastAsia"/>
              </w:rPr>
              <w:t>的工作效率，所以性能问题很突出）</w:t>
            </w:r>
          </w:p>
        </w:tc>
      </w:tr>
    </w:tbl>
    <w:p w:rsidR="00D75829" w:rsidRDefault="00EB4A6F" w:rsidP="00EB4A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24500" cy="3095625"/>
            <wp:effectExtent l="0" t="0" r="0" b="9525"/>
            <wp:docPr id="1" name="图片 1" descr="C:\Users\ubuntu\Desktop\QQ截图未命名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untu\Desktop\QQ截图未命名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4" cy="309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6F" w:rsidRDefault="00EB4A6F" w:rsidP="00EB4A6F">
      <w:pPr>
        <w:rPr>
          <w:rFonts w:hint="eastAsia"/>
        </w:rPr>
      </w:pPr>
      <w:r>
        <w:rPr>
          <w:rFonts w:hint="eastAsia"/>
        </w:rPr>
        <w:t>这张图是对</w:t>
      </w:r>
      <w:r>
        <w:rPr>
          <w:rFonts w:hint="eastAsia"/>
        </w:rPr>
        <w:t>OCR</w:t>
      </w:r>
      <w:r>
        <w:rPr>
          <w:rFonts w:hint="eastAsia"/>
        </w:rPr>
        <w:t>调用的有效率的一个测试过程截图</w:t>
      </w:r>
    </w:p>
    <w:p w:rsidR="0030752B" w:rsidRDefault="0030752B" w:rsidP="00EB4A6F">
      <w:pPr>
        <w:rPr>
          <w:rFonts w:hint="eastAsia"/>
        </w:rPr>
      </w:pPr>
      <w:r>
        <w:rPr>
          <w:rFonts w:hint="eastAsia"/>
        </w:rPr>
        <w:t>下图是一张程序执行时的内存和</w:t>
      </w:r>
      <w:r>
        <w:rPr>
          <w:rFonts w:hint="eastAsia"/>
        </w:rPr>
        <w:t>cpu</w:t>
      </w:r>
      <w:r>
        <w:rPr>
          <w:rFonts w:hint="eastAsia"/>
        </w:rPr>
        <w:t>截图</w:t>
      </w:r>
    </w:p>
    <w:p w:rsidR="0030752B" w:rsidRDefault="001873B8" w:rsidP="00EB4A6F">
      <w:pPr>
        <w:rPr>
          <w:rFonts w:hint="eastAsia"/>
        </w:rPr>
      </w:pPr>
      <w:r>
        <w:rPr>
          <w:rFonts w:hint="eastAsia"/>
        </w:rPr>
        <w:t>（已连接数据库，和</w:t>
      </w:r>
      <w:r>
        <w:rPr>
          <w:rFonts w:hint="eastAsia"/>
        </w:rPr>
        <w:t>OCR</w:t>
      </w:r>
      <w:r>
        <w:rPr>
          <w:rFonts w:hint="eastAsia"/>
        </w:rPr>
        <w:t>识别的保存文件）（数据库是</w:t>
      </w:r>
      <w:r>
        <w:rPr>
          <w:rFonts w:hint="eastAsia"/>
        </w:rPr>
        <w:t>mysql</w:t>
      </w:r>
      <w:bookmarkStart w:id="0" w:name="_GoBack"/>
      <w:bookmarkEnd w:id="0"/>
      <w:r>
        <w:rPr>
          <w:rFonts w:hint="eastAsia"/>
        </w:rPr>
        <w:t>）</w:t>
      </w:r>
    </w:p>
    <w:p w:rsidR="0030752B" w:rsidRDefault="0030752B" w:rsidP="00EB4A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752475"/>
            <wp:effectExtent l="0" t="0" r="9525" b="9525"/>
            <wp:docPr id="3" name="图片 3" descr="C:\Users\ubuntu\Desktop\QQ截图未命名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untu\Desktop\QQ截图未命名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52B" w:rsidRPr="0030752B" w:rsidRDefault="0030752B" w:rsidP="00EB4A6F">
      <w:r>
        <w:rPr>
          <w:rFonts w:hint="eastAsia"/>
        </w:rPr>
        <w:t>可以看到</w:t>
      </w:r>
      <w:r>
        <w:rPr>
          <w:rFonts w:hint="eastAsia"/>
        </w:rPr>
        <w:t>cpu</w:t>
      </w:r>
      <w:r>
        <w:rPr>
          <w:rFonts w:hint="eastAsia"/>
        </w:rPr>
        <w:t>的使用是“荣登榜首</w:t>
      </w:r>
      <w:r w:rsidR="009F0831">
        <w:rPr>
          <w:rFonts w:hint="eastAsia"/>
        </w:rPr>
        <w:t>”</w:t>
      </w:r>
      <w:r>
        <w:rPr>
          <w:rFonts w:hint="eastAsia"/>
        </w:rPr>
        <w:t>的，而且内存消耗也是很大的</w:t>
      </w:r>
    </w:p>
    <w:sectPr w:rsidR="0030752B" w:rsidRPr="0030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25"/>
    <w:rsid w:val="001873B8"/>
    <w:rsid w:val="0030752B"/>
    <w:rsid w:val="009F0831"/>
    <w:rsid w:val="00C07425"/>
    <w:rsid w:val="00D75829"/>
    <w:rsid w:val="00EB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EB4A6F"/>
    <w:pPr>
      <w:jc w:val="center"/>
    </w:pPr>
    <w:rPr>
      <w:rFonts w:ascii="Arial Black" w:eastAsia="黑体" w:hAnsi="Arial Black" w:cs="Times New Roman"/>
      <w:b/>
      <w:sz w:val="48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B4A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4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a"/>
    <w:rsid w:val="00EB4A6F"/>
    <w:pPr>
      <w:jc w:val="center"/>
    </w:pPr>
    <w:rPr>
      <w:rFonts w:ascii="Arial Black" w:eastAsia="黑体" w:hAnsi="Arial Black" w:cs="Times New Roman"/>
      <w:b/>
      <w:sz w:val="48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B4A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4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buntu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828290E-E83B-44D8-8EB1-E974FBD9C478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ubuntu</dc:creator>
  <cp:keywords/>
  <dc:description/>
  <cp:lastModifiedBy>ubuntu</cp:lastModifiedBy>
  <cp:revision>4</cp:revision>
  <dcterms:created xsi:type="dcterms:W3CDTF">2011-08-19T08:41:00Z</dcterms:created>
  <dcterms:modified xsi:type="dcterms:W3CDTF">2011-08-19T08:56:00Z</dcterms:modified>
</cp:coreProperties>
</file>